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709178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595959" w:themeColor="text1" w:themeTint="A6"/>
          <w:sz w:val="20"/>
          <w:szCs w:val="20"/>
          <w:lang w:val="es-MX" w:eastAsia="es-MX" w:bidi="es-MX"/>
        </w:rPr>
      </w:sdtEndPr>
      <w:sdtContent>
        <w:p w14:paraId="7B32F2A1" w14:textId="3CB3042F" w:rsidR="001D4020" w:rsidRDefault="001D4020">
          <w:pPr>
            <w:pStyle w:val="TtuloTDC"/>
          </w:pPr>
          <w:r>
            <w:t>Contenido</w:t>
          </w:r>
        </w:p>
        <w:p w14:paraId="15A94ADF" w14:textId="10B0A504" w:rsidR="001D4020" w:rsidRDefault="001D4020">
          <w:pPr>
            <w:pStyle w:val="TDC1"/>
            <w:tabs>
              <w:tab w:val="right" w:leader="dot" w:pos="86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91151" w:history="1">
            <w:r w:rsidRPr="0033325A">
              <w:rPr>
                <w:rStyle w:val="Hipervnculo"/>
                <w:noProof/>
                <w:lang w:val="es-419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A1159" w14:textId="7A9614B4" w:rsidR="001D4020" w:rsidRDefault="001D4020">
          <w:pPr>
            <w:pStyle w:val="TDC1"/>
            <w:tabs>
              <w:tab w:val="right" w:leader="dot" w:pos="8636"/>
            </w:tabs>
            <w:rPr>
              <w:noProof/>
            </w:rPr>
          </w:pPr>
          <w:hyperlink w:anchor="_Toc178891152" w:history="1">
            <w:r w:rsidRPr="0033325A">
              <w:rPr>
                <w:rStyle w:val="Hipervnculo"/>
                <w:noProof/>
                <w:lang w:val="es-419"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84FFD" w14:textId="224C85CD" w:rsidR="001D4020" w:rsidRDefault="001D4020">
          <w:pPr>
            <w:pStyle w:val="TDC1"/>
            <w:tabs>
              <w:tab w:val="right" w:leader="dot" w:pos="8636"/>
            </w:tabs>
            <w:rPr>
              <w:noProof/>
            </w:rPr>
          </w:pPr>
          <w:hyperlink w:anchor="_Toc178891153" w:history="1">
            <w:r w:rsidRPr="0033325A">
              <w:rPr>
                <w:rStyle w:val="Hipervnculo"/>
                <w:noProof/>
                <w:lang w:val="es-419"/>
              </w:rPr>
              <w:t>Instalación Reflex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1496C" w14:textId="033B6164" w:rsidR="001D4020" w:rsidRDefault="001D4020">
          <w:pPr>
            <w:pStyle w:val="TDC2"/>
            <w:tabs>
              <w:tab w:val="right" w:leader="dot" w:pos="8636"/>
            </w:tabs>
            <w:rPr>
              <w:noProof/>
            </w:rPr>
          </w:pPr>
          <w:hyperlink w:anchor="_Toc178891154" w:history="1">
            <w:r w:rsidRPr="0033325A">
              <w:rPr>
                <w:rStyle w:val="Hipervnculo"/>
                <w:noProof/>
                <w:lang w:val="es-EC"/>
              </w:rPr>
              <w:t>Crear un entorno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63AA" w14:textId="0D6C470B" w:rsidR="001D4020" w:rsidRDefault="001D4020">
          <w:pPr>
            <w:pStyle w:val="TDC1"/>
            <w:tabs>
              <w:tab w:val="right" w:leader="dot" w:pos="8636"/>
            </w:tabs>
            <w:rPr>
              <w:noProof/>
            </w:rPr>
          </w:pPr>
          <w:hyperlink w:anchor="_Toc178891155" w:history="1">
            <w:r w:rsidRPr="0033325A">
              <w:rPr>
                <w:rStyle w:val="Hipervnculo"/>
                <w:noProof/>
                <w:lang w:val="es-419"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E49C7" w14:textId="530C402E" w:rsidR="001D4020" w:rsidRDefault="001D4020">
          <w:pPr>
            <w:pStyle w:val="TDC1"/>
            <w:tabs>
              <w:tab w:val="right" w:leader="dot" w:pos="8636"/>
            </w:tabs>
            <w:rPr>
              <w:noProof/>
            </w:rPr>
          </w:pPr>
          <w:hyperlink w:anchor="_Toc178891156" w:history="1">
            <w:r w:rsidRPr="0033325A">
              <w:rPr>
                <w:rStyle w:val="Hipervnculo"/>
                <w:noProof/>
                <w:lang w:val="es-EC"/>
              </w:rPr>
              <w:t>Instalaciones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19AF" w14:textId="05294608" w:rsidR="001D4020" w:rsidRDefault="001D4020">
          <w:pPr>
            <w:pStyle w:val="TDC1"/>
            <w:tabs>
              <w:tab w:val="right" w:leader="dot" w:pos="8636"/>
            </w:tabs>
            <w:rPr>
              <w:noProof/>
            </w:rPr>
          </w:pPr>
          <w:hyperlink w:anchor="_Toc178891157" w:history="1">
            <w:r w:rsidRPr="0033325A">
              <w:rPr>
                <w:rStyle w:val="Hipervnculo"/>
                <w:noProof/>
                <w:lang w:val="es-EC"/>
              </w:rPr>
              <w:t>Creación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_Toc178891157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0F69" w14:textId="1B70427A" w:rsidR="001D4020" w:rsidRDefault="001D4020">
          <w:r>
            <w:rPr>
              <w:b/>
              <w:bCs/>
            </w:rPr>
            <w:fldChar w:fldCharType="end"/>
          </w:r>
        </w:p>
      </w:sdtContent>
    </w:sdt>
    <w:p w14:paraId="48BA7D41" w14:textId="3BC30171" w:rsidR="001D4020" w:rsidRDefault="001D4020" w:rsidP="001D4020"/>
    <w:p w14:paraId="431B2C7C" w14:textId="77777777" w:rsidR="001D4020" w:rsidRDefault="001D4020">
      <w:pPr>
        <w:spacing w:before="0" w:after="160" w:line="259" w:lineRule="auto"/>
      </w:pPr>
      <w:r>
        <w:br w:type="page"/>
      </w:r>
    </w:p>
    <w:p w14:paraId="5A244048" w14:textId="77777777" w:rsidR="001D4020" w:rsidRPr="001D4020" w:rsidRDefault="001D4020" w:rsidP="001D4020"/>
    <w:p w14:paraId="5EB2882E" w14:textId="52029928" w:rsidR="00C77183" w:rsidRDefault="00C77183" w:rsidP="00C77183">
      <w:pPr>
        <w:pStyle w:val="Ttulo1"/>
        <w:rPr>
          <w:lang w:val="es-419"/>
        </w:rPr>
      </w:pPr>
      <w:bookmarkStart w:id="0" w:name="_Toc178891151"/>
      <w:r>
        <w:rPr>
          <w:lang w:val="es-419"/>
        </w:rPr>
        <w:t>Objetivo</w:t>
      </w:r>
      <w:bookmarkEnd w:id="0"/>
    </w:p>
    <w:p w14:paraId="38E85D14" w14:textId="52AA4605" w:rsidR="00C77183" w:rsidRDefault="00C77183" w:rsidP="003B13BB">
      <w:pPr>
        <w:rPr>
          <w:lang w:val="es-419"/>
        </w:rPr>
      </w:pPr>
      <w:r>
        <w:rPr>
          <w:lang w:val="es-419"/>
        </w:rPr>
        <w:t>El siguiente documento muestra los pasos a seguir para la correcta ejecución del proyecto.</w:t>
      </w:r>
    </w:p>
    <w:p w14:paraId="1A582F24" w14:textId="02FDD3C9" w:rsidR="00A845C3" w:rsidRDefault="00C77183" w:rsidP="00C77183">
      <w:pPr>
        <w:pStyle w:val="Ttulo1"/>
        <w:rPr>
          <w:lang w:val="es-419"/>
        </w:rPr>
      </w:pPr>
      <w:bookmarkStart w:id="1" w:name="_Toc178891152"/>
      <w:r>
        <w:rPr>
          <w:lang w:val="es-419"/>
        </w:rPr>
        <w:t>Requisitos:</w:t>
      </w:r>
      <w:bookmarkEnd w:id="1"/>
    </w:p>
    <w:p w14:paraId="2CC5683D" w14:textId="0F3599AA" w:rsidR="00C77183" w:rsidRDefault="00C77183" w:rsidP="00C77183">
      <w:pPr>
        <w:pStyle w:val="Prrafodelista"/>
        <w:numPr>
          <w:ilvl w:val="0"/>
          <w:numId w:val="1"/>
        </w:numPr>
        <w:rPr>
          <w:lang w:val="es-419"/>
        </w:rPr>
      </w:pPr>
      <w:r w:rsidRPr="00C77183">
        <w:rPr>
          <w:lang w:val="es-419"/>
        </w:rPr>
        <w:t>MySQL</w:t>
      </w:r>
      <w:r>
        <w:rPr>
          <w:lang w:val="es-419"/>
        </w:rPr>
        <w:t xml:space="preserve"> 9.0</w:t>
      </w:r>
    </w:p>
    <w:p w14:paraId="28A02588" w14:textId="5FB42138" w:rsidR="00C77183" w:rsidRDefault="00C77183" w:rsidP="00C77183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Reflex</w:t>
      </w:r>
      <w:proofErr w:type="spellEnd"/>
      <w:r>
        <w:rPr>
          <w:lang w:val="es-419"/>
        </w:rPr>
        <w:t xml:space="preserve"> 0.6.1</w:t>
      </w:r>
    </w:p>
    <w:p w14:paraId="4C954A81" w14:textId="2C9026AB" w:rsidR="00C77183" w:rsidRDefault="00C77183" w:rsidP="00C7718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Python 3.10.2</w:t>
      </w:r>
    </w:p>
    <w:p w14:paraId="25C69305" w14:textId="6A3170E1" w:rsidR="00374563" w:rsidRDefault="00374563" w:rsidP="00374563">
      <w:pPr>
        <w:pStyle w:val="Ttulo1"/>
        <w:rPr>
          <w:lang w:val="es-419"/>
        </w:rPr>
      </w:pPr>
      <w:bookmarkStart w:id="2" w:name="_Toc178891153"/>
      <w:r>
        <w:rPr>
          <w:lang w:val="es-419"/>
        </w:rPr>
        <w:t xml:space="preserve">Instalación </w:t>
      </w:r>
      <w:proofErr w:type="spellStart"/>
      <w:r>
        <w:rPr>
          <w:lang w:val="es-419"/>
        </w:rPr>
        <w:t>Reflex</w:t>
      </w:r>
      <w:bookmarkEnd w:id="2"/>
      <w:proofErr w:type="spellEnd"/>
    </w:p>
    <w:p w14:paraId="42314913" w14:textId="77777777" w:rsidR="00374563" w:rsidRDefault="00374563" w:rsidP="00BE74DA">
      <w:pPr>
        <w:pStyle w:val="Ttulo2"/>
        <w:rPr>
          <w:lang w:val="es-EC"/>
        </w:rPr>
      </w:pPr>
      <w:bookmarkStart w:id="3" w:name="_Toc178891154"/>
      <w:r>
        <w:rPr>
          <w:lang w:val="es-EC"/>
        </w:rPr>
        <w:t>Crear un entorno virtual</w:t>
      </w:r>
      <w:bookmarkEnd w:id="3"/>
    </w:p>
    <w:p w14:paraId="77CD24C8" w14:textId="77777777" w:rsidR="00374563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t>Nos ubicamos en la carpeta contenedora del proyecto y ejecutamos la terminal como administrador.</w:t>
      </w:r>
    </w:p>
    <w:p w14:paraId="1409066B" w14:textId="77777777" w:rsidR="00374563" w:rsidRPr="0064693D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t>Creamos un entorno virtual con el siguiente comando.</w:t>
      </w:r>
      <w:r>
        <w:rPr>
          <w:lang w:val="es-EC"/>
        </w:rPr>
        <w:br/>
      </w:r>
      <w:proofErr w:type="spellStart"/>
      <w:r w:rsidRPr="0064693D">
        <w:rPr>
          <w:lang w:val="es-EC"/>
        </w:rPr>
        <w:t>py</w:t>
      </w:r>
      <w:proofErr w:type="spellEnd"/>
      <w:r w:rsidRPr="0064693D">
        <w:rPr>
          <w:lang w:val="es-EC"/>
        </w:rPr>
        <w:t xml:space="preserve"> -3 -m </w:t>
      </w:r>
      <w:proofErr w:type="spellStart"/>
      <w:proofErr w:type="gramStart"/>
      <w:r w:rsidRPr="0064693D">
        <w:rPr>
          <w:lang w:val="es-EC"/>
        </w:rPr>
        <w:t>venv</w:t>
      </w:r>
      <w:proofErr w:type="spellEnd"/>
      <w:r w:rsidRPr="0064693D">
        <w:rPr>
          <w:lang w:val="es-EC"/>
        </w:rPr>
        <w:t xml:space="preserve"> .</w:t>
      </w:r>
      <w:proofErr w:type="spellStart"/>
      <w:r w:rsidRPr="0064693D">
        <w:rPr>
          <w:lang w:val="es-EC"/>
        </w:rPr>
        <w:t>venv</w:t>
      </w:r>
      <w:proofErr w:type="spellEnd"/>
      <w:proofErr w:type="gramEnd"/>
    </w:p>
    <w:p w14:paraId="3947F0CB" w14:textId="77777777" w:rsidR="00374563" w:rsidRDefault="00374563" w:rsidP="00374563">
      <w:pPr>
        <w:pStyle w:val="Prrafodelista"/>
        <w:rPr>
          <w:lang w:val="es-EC"/>
        </w:rPr>
      </w:pPr>
      <w:proofErr w:type="gramStart"/>
      <w:r w:rsidRPr="0064693D">
        <w:rPr>
          <w:lang w:val="es-EC"/>
        </w:rPr>
        <w:t>.</w:t>
      </w:r>
      <w:proofErr w:type="spellStart"/>
      <w:r w:rsidRPr="0064693D">
        <w:rPr>
          <w:lang w:val="es-EC"/>
        </w:rPr>
        <w:t>venv</w:t>
      </w:r>
      <w:proofErr w:type="spellEnd"/>
      <w:proofErr w:type="gramEnd"/>
      <w:r w:rsidRPr="0064693D">
        <w:rPr>
          <w:lang w:val="es-EC"/>
        </w:rPr>
        <w:t>\\Scripts\\</w:t>
      </w:r>
      <w:proofErr w:type="spellStart"/>
      <w:r w:rsidRPr="0064693D">
        <w:rPr>
          <w:lang w:val="es-EC"/>
        </w:rPr>
        <w:t>activate</w:t>
      </w:r>
      <w:proofErr w:type="spellEnd"/>
      <w:r>
        <w:rPr>
          <w:lang w:val="es-EC"/>
        </w:rPr>
        <w:br/>
      </w:r>
      <w:r w:rsidRPr="0064693D">
        <w:rPr>
          <w:noProof/>
          <w:lang w:val="es-EC"/>
        </w:rPr>
        <w:drawing>
          <wp:inline distT="0" distB="0" distL="0" distR="0" wp14:anchorId="62EBF517" wp14:editId="7B481E27">
            <wp:extent cx="5400040" cy="1663700"/>
            <wp:effectExtent l="0" t="0" r="0" b="0"/>
            <wp:docPr id="4207413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4132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5EE2" w14:textId="77777777" w:rsidR="00374563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t xml:space="preserve">Instalamos </w:t>
      </w:r>
      <w:proofErr w:type="spellStart"/>
      <w:r>
        <w:rPr>
          <w:lang w:val="es-EC"/>
        </w:rPr>
        <w:t>reflex</w:t>
      </w:r>
      <w:proofErr w:type="spellEnd"/>
      <w:r>
        <w:rPr>
          <w:lang w:val="es-EC"/>
        </w:rPr>
        <w:t xml:space="preserve"> con el comando </w:t>
      </w:r>
      <w:proofErr w:type="spellStart"/>
      <w:r w:rsidRPr="004F6189">
        <w:rPr>
          <w:lang w:val="es-EC"/>
        </w:rPr>
        <w:t>pip</w:t>
      </w:r>
      <w:proofErr w:type="spellEnd"/>
      <w:r w:rsidRPr="004F6189">
        <w:rPr>
          <w:lang w:val="es-EC"/>
        </w:rPr>
        <w:t xml:space="preserve"> </w:t>
      </w:r>
      <w:proofErr w:type="spellStart"/>
      <w:r w:rsidRPr="004F6189">
        <w:rPr>
          <w:lang w:val="es-EC"/>
        </w:rPr>
        <w:t>install</w:t>
      </w:r>
      <w:proofErr w:type="spellEnd"/>
      <w:r w:rsidRPr="004F6189">
        <w:rPr>
          <w:lang w:val="es-EC"/>
        </w:rPr>
        <w:t xml:space="preserve"> </w:t>
      </w:r>
      <w:r>
        <w:rPr>
          <w:lang w:val="es-EC"/>
        </w:rPr>
        <w:t>réflex</w:t>
      </w:r>
      <w:r>
        <w:rPr>
          <w:lang w:val="es-EC"/>
        </w:rPr>
        <w:br/>
      </w:r>
      <w:r w:rsidRPr="004F6189">
        <w:rPr>
          <w:noProof/>
          <w:lang w:val="es-EC"/>
        </w:rPr>
        <w:drawing>
          <wp:inline distT="0" distB="0" distL="0" distR="0" wp14:anchorId="0ACA4B06" wp14:editId="0DACCADF">
            <wp:extent cx="5400040" cy="424815"/>
            <wp:effectExtent l="0" t="0" r="0" b="0"/>
            <wp:docPr id="501239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39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D45A" w14:textId="77777777" w:rsidR="00374563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t>Si al instalar muestra el siguiente error.</w:t>
      </w:r>
      <w:r>
        <w:rPr>
          <w:lang w:val="es-EC"/>
        </w:rPr>
        <w:br/>
      </w:r>
      <w:r w:rsidRPr="004F1872">
        <w:rPr>
          <w:noProof/>
          <w:lang w:val="es-EC"/>
        </w:rPr>
        <w:drawing>
          <wp:inline distT="0" distB="0" distL="0" distR="0" wp14:anchorId="38EF8E80" wp14:editId="593A94E6">
            <wp:extent cx="5400040" cy="720090"/>
            <wp:effectExtent l="0" t="0" r="0" b="3810"/>
            <wp:docPr id="1902757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570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48C8" w14:textId="77777777" w:rsidR="00374563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t xml:space="preserve">Es por que el comando </w:t>
      </w:r>
      <w:proofErr w:type="spellStart"/>
      <w:r>
        <w:rPr>
          <w:lang w:val="es-EC"/>
        </w:rPr>
        <w:t>pip</w:t>
      </w:r>
      <w:proofErr w:type="spellEnd"/>
      <w:r>
        <w:rPr>
          <w:lang w:val="es-EC"/>
        </w:rPr>
        <w:t xml:space="preserve"> no está instalado en nuestro entorno virtual para ello lo solucionamos ejecutando el siguiente comando </w:t>
      </w:r>
      <w:proofErr w:type="spellStart"/>
      <w:r w:rsidRPr="004F1872">
        <w:rPr>
          <w:lang w:val="es-EC"/>
        </w:rPr>
        <w:t>python</w:t>
      </w:r>
      <w:proofErr w:type="spellEnd"/>
      <w:r w:rsidRPr="004F1872">
        <w:rPr>
          <w:lang w:val="es-EC"/>
        </w:rPr>
        <w:t xml:space="preserve"> -m </w:t>
      </w:r>
      <w:proofErr w:type="spellStart"/>
      <w:r w:rsidRPr="004F1872">
        <w:rPr>
          <w:lang w:val="es-EC"/>
        </w:rPr>
        <w:t>ensurepip</w:t>
      </w:r>
      <w:proofErr w:type="spellEnd"/>
      <w:r w:rsidRPr="004F1872">
        <w:rPr>
          <w:lang w:val="es-EC"/>
        </w:rPr>
        <w:t xml:space="preserve"> --</w:t>
      </w:r>
      <w:proofErr w:type="spellStart"/>
      <w:r w:rsidRPr="004F1872">
        <w:rPr>
          <w:lang w:val="es-EC"/>
        </w:rPr>
        <w:t>upgrade</w:t>
      </w:r>
      <w:proofErr w:type="spellEnd"/>
      <w:r>
        <w:rPr>
          <w:lang w:val="es-EC"/>
        </w:rPr>
        <w:br/>
      </w:r>
      <w:r w:rsidRPr="004F1872">
        <w:rPr>
          <w:noProof/>
          <w:lang w:val="es-EC"/>
        </w:rPr>
        <w:drawing>
          <wp:inline distT="0" distB="0" distL="0" distR="0" wp14:anchorId="376F1193" wp14:editId="3B01FBF6">
            <wp:extent cx="5400040" cy="392430"/>
            <wp:effectExtent l="0" t="0" r="0" b="7620"/>
            <wp:docPr id="149913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3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CA17" w14:textId="77777777" w:rsidR="00374563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lastRenderedPageBreak/>
        <w:t xml:space="preserve">Luego lo actualizamos con el comando </w:t>
      </w:r>
      <w:proofErr w:type="spellStart"/>
      <w:r w:rsidRPr="004F1872">
        <w:rPr>
          <w:lang w:val="es-EC"/>
        </w:rPr>
        <w:t>python</w:t>
      </w:r>
      <w:proofErr w:type="spellEnd"/>
      <w:r w:rsidRPr="004F1872">
        <w:rPr>
          <w:lang w:val="es-EC"/>
        </w:rPr>
        <w:t xml:space="preserve"> -m </w:t>
      </w:r>
      <w:proofErr w:type="spellStart"/>
      <w:r w:rsidRPr="004F1872">
        <w:rPr>
          <w:lang w:val="es-EC"/>
        </w:rPr>
        <w:t>pip</w:t>
      </w:r>
      <w:proofErr w:type="spellEnd"/>
      <w:r w:rsidRPr="004F1872">
        <w:rPr>
          <w:lang w:val="es-EC"/>
        </w:rPr>
        <w:t xml:space="preserve"> </w:t>
      </w:r>
      <w:proofErr w:type="spellStart"/>
      <w:r w:rsidRPr="004F1872">
        <w:rPr>
          <w:lang w:val="es-EC"/>
        </w:rPr>
        <w:t>install</w:t>
      </w:r>
      <w:proofErr w:type="spellEnd"/>
      <w:r w:rsidRPr="004F1872">
        <w:rPr>
          <w:lang w:val="es-EC"/>
        </w:rPr>
        <w:t xml:space="preserve"> --</w:t>
      </w:r>
      <w:proofErr w:type="spellStart"/>
      <w:r w:rsidRPr="004F1872">
        <w:rPr>
          <w:lang w:val="es-EC"/>
        </w:rPr>
        <w:t>upgrade</w:t>
      </w:r>
      <w:proofErr w:type="spellEnd"/>
      <w:r w:rsidRPr="004F1872">
        <w:rPr>
          <w:lang w:val="es-EC"/>
        </w:rPr>
        <w:t xml:space="preserve"> </w:t>
      </w:r>
      <w:proofErr w:type="spellStart"/>
      <w:r w:rsidRPr="004F1872">
        <w:rPr>
          <w:lang w:val="es-EC"/>
        </w:rPr>
        <w:t>pip</w:t>
      </w:r>
      <w:proofErr w:type="spellEnd"/>
      <w:r>
        <w:rPr>
          <w:lang w:val="es-EC"/>
        </w:rPr>
        <w:br/>
      </w:r>
      <w:r w:rsidRPr="004F1872">
        <w:rPr>
          <w:noProof/>
          <w:lang w:val="es-EC"/>
        </w:rPr>
        <w:drawing>
          <wp:inline distT="0" distB="0" distL="0" distR="0" wp14:anchorId="562BD1C0" wp14:editId="6A1A943B">
            <wp:extent cx="5400040" cy="2194560"/>
            <wp:effectExtent l="0" t="0" r="0" b="0"/>
            <wp:docPr id="13466120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1208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BF5A" w14:textId="77777777" w:rsidR="00374563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t xml:space="preserve">Ahora ya podemos instalar réflex con el comando </w:t>
      </w:r>
      <w:proofErr w:type="spellStart"/>
      <w:r>
        <w:rPr>
          <w:lang w:val="es-EC"/>
        </w:rPr>
        <w:t>pip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install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reflex</w:t>
      </w:r>
      <w:proofErr w:type="spellEnd"/>
      <w:r>
        <w:rPr>
          <w:lang w:val="es-EC"/>
        </w:rPr>
        <w:br/>
      </w:r>
      <w:r w:rsidRPr="004F1872">
        <w:rPr>
          <w:noProof/>
          <w:lang w:val="es-EC"/>
        </w:rPr>
        <w:drawing>
          <wp:inline distT="0" distB="0" distL="0" distR="0" wp14:anchorId="18B58157" wp14:editId="062F9B49">
            <wp:extent cx="5400040" cy="2516505"/>
            <wp:effectExtent l="0" t="0" r="0" b="0"/>
            <wp:docPr id="5263692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6926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DBC6" w14:textId="33F0AA87" w:rsidR="00374563" w:rsidRPr="00374563" w:rsidRDefault="00374563" w:rsidP="00374563">
      <w:pPr>
        <w:pStyle w:val="Prrafodelista"/>
        <w:numPr>
          <w:ilvl w:val="0"/>
          <w:numId w:val="3"/>
        </w:numPr>
        <w:rPr>
          <w:lang w:val="es-419"/>
        </w:rPr>
      </w:pPr>
      <w:r w:rsidRPr="00374563">
        <w:rPr>
          <w:lang w:val="es-EC"/>
        </w:rPr>
        <w:t xml:space="preserve">Lo inicializamos con el comando </w:t>
      </w:r>
      <w:proofErr w:type="spellStart"/>
      <w:r w:rsidRPr="00374563">
        <w:rPr>
          <w:lang w:val="es-EC"/>
        </w:rPr>
        <w:t>reflex</w:t>
      </w:r>
      <w:proofErr w:type="spellEnd"/>
      <w:r w:rsidRPr="00374563">
        <w:rPr>
          <w:lang w:val="es-EC"/>
        </w:rPr>
        <w:t xml:space="preserve"> </w:t>
      </w:r>
      <w:proofErr w:type="spellStart"/>
      <w:r w:rsidRPr="00374563">
        <w:rPr>
          <w:lang w:val="es-EC"/>
        </w:rPr>
        <w:t>init</w:t>
      </w:r>
      <w:proofErr w:type="spellEnd"/>
      <w:r w:rsidRPr="00374563">
        <w:rPr>
          <w:lang w:val="es-EC"/>
        </w:rPr>
        <w:br/>
      </w:r>
      <w:r w:rsidRPr="004F1872">
        <w:rPr>
          <w:noProof/>
          <w:lang w:val="es-EC"/>
        </w:rPr>
        <w:drawing>
          <wp:inline distT="0" distB="0" distL="0" distR="0" wp14:anchorId="41CE2FD5" wp14:editId="1E0DDD8A">
            <wp:extent cx="5400040" cy="1671320"/>
            <wp:effectExtent l="0" t="0" r="0" b="5080"/>
            <wp:docPr id="140907225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72251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6B7F" w14:textId="1E1267F3" w:rsidR="00C77183" w:rsidRDefault="00C77183" w:rsidP="00C77183">
      <w:pPr>
        <w:pStyle w:val="Ttulo1"/>
        <w:rPr>
          <w:lang w:val="es-419"/>
        </w:rPr>
      </w:pPr>
      <w:bookmarkStart w:id="4" w:name="_Toc178891155"/>
      <w:r>
        <w:rPr>
          <w:lang w:val="es-419"/>
        </w:rPr>
        <w:t>Ejecución</w:t>
      </w:r>
      <w:bookmarkEnd w:id="4"/>
    </w:p>
    <w:p w14:paraId="50F3056D" w14:textId="77777777" w:rsidR="00374563" w:rsidRDefault="00374563" w:rsidP="00374563">
      <w:pPr>
        <w:pStyle w:val="Prrafodelista"/>
        <w:numPr>
          <w:ilvl w:val="0"/>
          <w:numId w:val="2"/>
        </w:numPr>
        <w:spacing w:before="0" w:after="160" w:line="259" w:lineRule="auto"/>
        <w:rPr>
          <w:lang w:val="es-EC"/>
        </w:rPr>
      </w:pPr>
      <w:r>
        <w:rPr>
          <w:lang w:val="es-EC"/>
        </w:rPr>
        <w:t>En consola activamos el entorno virtual con el comando actívate</w:t>
      </w:r>
      <w:r>
        <w:rPr>
          <w:lang w:val="es-EC"/>
        </w:rPr>
        <w:br/>
      </w:r>
      <w:r w:rsidRPr="0062114F">
        <w:rPr>
          <w:noProof/>
          <w:lang w:val="es-EC"/>
        </w:rPr>
        <w:drawing>
          <wp:inline distT="0" distB="0" distL="0" distR="0" wp14:anchorId="76DF31D6" wp14:editId="6B87C385">
            <wp:extent cx="4058216" cy="285790"/>
            <wp:effectExtent l="0" t="0" r="0" b="0"/>
            <wp:docPr id="173858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8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144C" w14:textId="77777777" w:rsidR="00374563" w:rsidRDefault="00374563" w:rsidP="00374563">
      <w:pPr>
        <w:pStyle w:val="Prrafodelista"/>
        <w:numPr>
          <w:ilvl w:val="0"/>
          <w:numId w:val="2"/>
        </w:numPr>
        <w:spacing w:before="0" w:after="160" w:line="259" w:lineRule="auto"/>
        <w:rPr>
          <w:lang w:val="es-EC"/>
        </w:rPr>
      </w:pPr>
      <w:r>
        <w:rPr>
          <w:lang w:val="es-EC"/>
        </w:rPr>
        <w:lastRenderedPageBreak/>
        <w:t xml:space="preserve">Ejecutamos el proyecto con el comando </w:t>
      </w:r>
      <w:proofErr w:type="spellStart"/>
      <w:r>
        <w:rPr>
          <w:lang w:val="es-EC"/>
        </w:rPr>
        <w:t>reflex</w:t>
      </w:r>
      <w:proofErr w:type="spellEnd"/>
      <w:r>
        <w:rPr>
          <w:lang w:val="es-EC"/>
        </w:rPr>
        <w:t xml:space="preserve"> run</w:t>
      </w:r>
      <w:r>
        <w:rPr>
          <w:lang w:val="es-EC"/>
        </w:rPr>
        <w:br/>
      </w:r>
      <w:r w:rsidRPr="0062114F">
        <w:rPr>
          <w:noProof/>
          <w:lang w:val="es-EC"/>
        </w:rPr>
        <w:drawing>
          <wp:inline distT="0" distB="0" distL="0" distR="0" wp14:anchorId="5264B688" wp14:editId="7CBB6AED">
            <wp:extent cx="5400040" cy="1036955"/>
            <wp:effectExtent l="0" t="0" r="0" b="0"/>
            <wp:docPr id="896796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960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31B1" w14:textId="195F1DF7" w:rsidR="00374563" w:rsidRDefault="00374563" w:rsidP="00374563">
      <w:pPr>
        <w:pStyle w:val="Prrafodelista"/>
        <w:numPr>
          <w:ilvl w:val="0"/>
          <w:numId w:val="2"/>
        </w:numPr>
        <w:spacing w:before="0" w:after="160" w:line="259" w:lineRule="auto"/>
        <w:rPr>
          <w:lang w:val="es-EC"/>
        </w:rPr>
      </w:pPr>
      <w:r>
        <w:rPr>
          <w:lang w:val="es-EC"/>
        </w:rPr>
        <w:t>La aplicación se ejecutará en el puerto 3000.</w:t>
      </w:r>
    </w:p>
    <w:p w14:paraId="2D8E448D" w14:textId="77777777" w:rsidR="00374563" w:rsidRDefault="00374563" w:rsidP="00374563">
      <w:pPr>
        <w:pStyle w:val="Ttulo1"/>
        <w:rPr>
          <w:lang w:val="es-EC"/>
        </w:rPr>
      </w:pPr>
      <w:bookmarkStart w:id="5" w:name="_Toc178891156"/>
      <w:r>
        <w:rPr>
          <w:lang w:val="es-EC"/>
        </w:rPr>
        <w:t>Instalaciones adicionales</w:t>
      </w:r>
      <w:bookmarkEnd w:id="5"/>
    </w:p>
    <w:p w14:paraId="45E8A0D3" w14:textId="77777777" w:rsidR="00374563" w:rsidRDefault="00374563" w:rsidP="00374563">
      <w:pPr>
        <w:pStyle w:val="Prrafodelista"/>
        <w:numPr>
          <w:ilvl w:val="0"/>
          <w:numId w:val="3"/>
        </w:numPr>
        <w:spacing w:before="0" w:after="160" w:line="259" w:lineRule="auto"/>
        <w:rPr>
          <w:lang w:val="es-EC"/>
        </w:rPr>
      </w:pPr>
      <w:r>
        <w:rPr>
          <w:lang w:val="es-EC"/>
        </w:rPr>
        <w:t xml:space="preserve">Para que funcione la conexión con la base de datos hay que instalar </w:t>
      </w:r>
      <w:proofErr w:type="spellStart"/>
      <w:r>
        <w:rPr>
          <w:lang w:val="es-EC"/>
        </w:rPr>
        <w:t>PyMySQL</w:t>
      </w:r>
      <w:proofErr w:type="spellEnd"/>
      <w:r>
        <w:rPr>
          <w:lang w:val="es-EC"/>
        </w:rPr>
        <w:t xml:space="preserve">, con el siguiente comando en consola. </w:t>
      </w:r>
      <w:proofErr w:type="spellStart"/>
      <w:r w:rsidRPr="00DF21E3">
        <w:rPr>
          <w:lang w:val="es-EC"/>
        </w:rPr>
        <w:t>pip</w:t>
      </w:r>
      <w:proofErr w:type="spellEnd"/>
      <w:r w:rsidRPr="00DF21E3">
        <w:rPr>
          <w:lang w:val="es-EC"/>
        </w:rPr>
        <w:t xml:space="preserve"> </w:t>
      </w:r>
      <w:proofErr w:type="spellStart"/>
      <w:r w:rsidRPr="00DF21E3">
        <w:rPr>
          <w:lang w:val="es-EC"/>
        </w:rPr>
        <w:t>install</w:t>
      </w:r>
      <w:proofErr w:type="spellEnd"/>
      <w:r w:rsidRPr="00DF21E3">
        <w:rPr>
          <w:lang w:val="es-EC"/>
        </w:rPr>
        <w:t xml:space="preserve"> </w:t>
      </w:r>
      <w:proofErr w:type="spellStart"/>
      <w:r w:rsidRPr="00DF21E3">
        <w:rPr>
          <w:lang w:val="es-EC"/>
        </w:rPr>
        <w:t>PyMySQL</w:t>
      </w:r>
      <w:proofErr w:type="spellEnd"/>
      <w:r>
        <w:rPr>
          <w:lang w:val="es-EC"/>
        </w:rPr>
        <w:br/>
      </w:r>
      <w:r w:rsidRPr="00DF21E3">
        <w:rPr>
          <w:noProof/>
          <w:lang w:val="es-EC"/>
        </w:rPr>
        <w:drawing>
          <wp:inline distT="0" distB="0" distL="0" distR="0" wp14:anchorId="086EA30F" wp14:editId="17723937">
            <wp:extent cx="5400040" cy="1390650"/>
            <wp:effectExtent l="0" t="0" r="0" b="0"/>
            <wp:docPr id="15499037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03728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A5B6" w14:textId="51AFF121" w:rsidR="00374563" w:rsidRDefault="00BE74DA" w:rsidP="00BE74DA">
      <w:pPr>
        <w:pStyle w:val="Ttulo1"/>
        <w:rPr>
          <w:lang w:val="es-EC"/>
        </w:rPr>
      </w:pPr>
      <w:bookmarkStart w:id="6" w:name="_Toc178891157"/>
      <w:r>
        <w:rPr>
          <w:lang w:val="es-EC"/>
        </w:rPr>
        <w:t>Creación base de datos</w:t>
      </w:r>
      <w:bookmarkEnd w:id="6"/>
    </w:p>
    <w:p w14:paraId="1C6F1565" w14:textId="0BED72E3" w:rsidR="005F6BBB" w:rsidRDefault="005F6BBB" w:rsidP="005F6BBB">
      <w:pPr>
        <w:pStyle w:val="Prrafodelista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Nombre de la base: </w:t>
      </w:r>
      <w:proofErr w:type="spellStart"/>
      <w:r>
        <w:rPr>
          <w:lang w:val="es-EC"/>
        </w:rPr>
        <w:t>pruebaudla</w:t>
      </w:r>
      <w:proofErr w:type="spellEnd"/>
    </w:p>
    <w:p w14:paraId="2485BF6F" w14:textId="07495B5A" w:rsidR="005F6BBB" w:rsidRDefault="005F6BBB" w:rsidP="005F6BBB">
      <w:pPr>
        <w:pStyle w:val="Prrafodelista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Nombre de la tabla: </w:t>
      </w:r>
      <w:proofErr w:type="spellStart"/>
      <w:r>
        <w:rPr>
          <w:lang w:val="es-EC"/>
        </w:rPr>
        <w:t>user</w:t>
      </w:r>
      <w:proofErr w:type="spellEnd"/>
    </w:p>
    <w:p w14:paraId="1B421AE2" w14:textId="66787501" w:rsidR="005F6BBB" w:rsidRPr="005F6BBB" w:rsidRDefault="005F6BBB" w:rsidP="005F6BBB">
      <w:pPr>
        <w:pStyle w:val="Prrafodelista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Campos de la tabla: </w:t>
      </w:r>
      <w:proofErr w:type="spellStart"/>
      <w:r>
        <w:rPr>
          <w:lang w:val="es-EC"/>
        </w:rPr>
        <w:t>id_user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name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username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password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phone</w:t>
      </w:r>
      <w:proofErr w:type="spellEnd"/>
    </w:p>
    <w:p w14:paraId="6ED32C49" w14:textId="457492F2" w:rsidR="00BE74DA" w:rsidRPr="00374563" w:rsidRDefault="005F6BBB" w:rsidP="00374563">
      <w:pPr>
        <w:spacing w:before="0" w:after="160" w:line="259" w:lineRule="auto"/>
        <w:rPr>
          <w:lang w:val="es-EC"/>
        </w:rPr>
      </w:pPr>
      <w:r w:rsidRPr="005F6BBB">
        <w:rPr>
          <w:lang w:val="es-EC"/>
        </w:rPr>
        <w:drawing>
          <wp:inline distT="0" distB="0" distL="0" distR="0" wp14:anchorId="243625A8" wp14:editId="43AF2D4D">
            <wp:extent cx="5490210" cy="1697990"/>
            <wp:effectExtent l="0" t="0" r="0" b="0"/>
            <wp:docPr id="2072053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532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4DA" w:rsidRPr="00374563" w:rsidSect="00B16D0C">
      <w:headerReference w:type="default" r:id="rId19"/>
      <w:footerReference w:type="even" r:id="rId20"/>
      <w:footerReference w:type="default" r:id="rId21"/>
      <w:headerReference w:type="first" r:id="rId22"/>
      <w:pgSz w:w="12240" w:h="15840"/>
      <w:pgMar w:top="1701" w:right="1797" w:bottom="1440" w:left="179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01585" w14:textId="77777777" w:rsidR="00E93F1D" w:rsidRDefault="00E93F1D" w:rsidP="003B13BB">
      <w:pPr>
        <w:spacing w:before="0" w:after="0" w:line="240" w:lineRule="auto"/>
      </w:pPr>
      <w:r>
        <w:separator/>
      </w:r>
    </w:p>
  </w:endnote>
  <w:endnote w:type="continuationSeparator" w:id="0">
    <w:p w14:paraId="5224811A" w14:textId="77777777" w:rsidR="00E93F1D" w:rsidRDefault="00E93F1D" w:rsidP="003B13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6644684"/>
      <w:docPartObj>
        <w:docPartGallery w:val="Page Numbers (Bottom of Page)"/>
        <w:docPartUnique/>
      </w:docPartObj>
    </w:sdtPr>
    <w:sdtContent>
      <w:p w14:paraId="2645B629" w14:textId="77777777" w:rsidR="00693A0A" w:rsidRDefault="00693A0A" w:rsidP="00584616">
        <w:pPr>
          <w:pStyle w:val="Piedepgina"/>
        </w:pPr>
        <w:r w:rsidRPr="00470636">
          <w:rPr>
            <w:noProof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73E45038" wp14:editId="18E6651D">
                  <wp:simplePos x="0" y="0"/>
                  <wp:positionH relativeFrom="leftMargin">
                    <wp:posOffset>-2021522</wp:posOffset>
                  </wp:positionH>
                  <wp:positionV relativeFrom="paragraph">
                    <wp:posOffset>-2598736</wp:posOffset>
                  </wp:positionV>
                  <wp:extent cx="4862195" cy="580390"/>
                  <wp:effectExtent l="0" t="0" r="2857" b="0"/>
                  <wp:wrapNone/>
                  <wp:docPr id="1918315156" name="Cuadro de texto 191831515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 rot="16200000">
                            <a:off x="0" y="0"/>
                            <a:ext cx="4862195" cy="580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C1219A" w14:textId="77777777" w:rsidR="00693A0A" w:rsidRPr="00436B24" w:rsidRDefault="00693A0A" w:rsidP="00584616">
                              <w:pPr>
                                <w:rPr>
                                  <w:rFonts w:ascii="Berlin Sans FB" w:hAnsi="Berlin Sans FB"/>
                                  <w:color w:val="000000" w:themeColor="text1"/>
                                  <w:sz w:val="52"/>
                                  <w:lang w:val="es-ES"/>
                                </w:rPr>
                              </w:pPr>
                              <w:r w:rsidRPr="00436B24">
                                <w:rPr>
                                  <w:rFonts w:ascii="Berlin Sans FB" w:hAnsi="Berlin Sans FB"/>
                                  <w:color w:val="000000" w:themeColor="text1"/>
                                  <w:sz w:val="52"/>
                                  <w:lang w:val="es-ES"/>
                                </w:rPr>
                                <w:t>Universidad Central del Ecuador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3E45038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18315156" o:spid="_x0000_s1027" type="#_x0000_t202" style="position:absolute;left:0;text-align:left;margin-left:-159.15pt;margin-top:-204.6pt;width:382.85pt;height:45.7pt;rotation:-90;z-index:25167974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" filled="f" stroked="f" strokeweight=".5pt">
                  <v:textbox>
                    <w:txbxContent>
                      <w:p w14:paraId="15C1219A" w14:textId="77777777" w:rsidR="00693A0A" w:rsidRPr="00436B24" w:rsidRDefault="00693A0A" w:rsidP="00584616">
                        <w:pPr>
                          <w:rPr>
                            <w:rFonts w:ascii="Berlin Sans FB" w:hAnsi="Berlin Sans FB"/>
                            <w:color w:val="000000" w:themeColor="text1"/>
                            <w:sz w:val="52"/>
                            <w:lang w:val="es-ES"/>
                          </w:rPr>
                        </w:pPr>
                        <w:r w:rsidRPr="00436B24">
                          <w:rPr>
                            <w:rFonts w:ascii="Berlin Sans FB" w:hAnsi="Berlin Sans FB"/>
                            <w:color w:val="000000" w:themeColor="text1"/>
                            <w:sz w:val="52"/>
                            <w:lang w:val="es-ES"/>
                          </w:rPr>
                          <w:t>Universidad Central del Ecuador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78720" behindDoc="0" locked="0" layoutInCell="1" allowOverlap="1" wp14:anchorId="59C1CB3F" wp14:editId="7A9F1530">
                  <wp:simplePos x="0" y="0"/>
                  <wp:positionH relativeFrom="rightMargin">
                    <wp:posOffset>379095</wp:posOffset>
                  </wp:positionH>
                  <wp:positionV relativeFrom="bottomMargin">
                    <wp:posOffset>196850</wp:posOffset>
                  </wp:positionV>
                  <wp:extent cx="418465" cy="465455"/>
                  <wp:effectExtent l="0" t="0" r="635" b="10795"/>
                  <wp:wrapNone/>
                  <wp:docPr id="796854007" name="Grupo 796854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65455"/>
                            <a:chOff x="756" y="14427"/>
                            <a:chExt cx="659" cy="733"/>
                          </a:xfrm>
                        </wpg:grpSpPr>
                        <wps:wsp>
                          <wps:cNvPr id="1087249225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210920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7952980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" y="14427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07F083" w14:textId="77777777" w:rsidR="00693A0A" w:rsidRDefault="00693A0A" w:rsidP="00584616">
                                <w:pPr>
                                  <w:pStyle w:val="Piedepgina"/>
                                  <w:shd w:val="clear" w:color="auto" w:fill="002060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9C1CB3F" id="Grupo 796854007" o:spid="_x0000_s1028" style="position:absolute;left:0;text-align:left;margin-left:29.85pt;margin-top:15.5pt;width:32.95pt;height:36.65pt;z-index:251678720;mso-position-horizontal-relative:right-margin-area;mso-position-vertical-relative:bottom-margin-area" coordorigin="756,14427" coordsize="659,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">
                  <v:rect id="Rectangle 53" o:spid="_x0000_s1029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" fillcolor="red" strokecolor="#943634"/>
                  <v:rect id="Rectangle 54" o:spid="_x0000_s1030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" fillcolor="#943634" strokecolor="#943634"/>
                  <v:shape id="Text Box 55" o:spid="_x0000_s1031" type="#_x0000_t202" style="position:absolute;left:756;top:14427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" filled="f" stroked="f">
                    <v:textbox inset="4.32pt,0,4.32pt,0">
                      <w:txbxContent>
                        <w:p w14:paraId="1007F083" w14:textId="77777777" w:rsidR="00693A0A" w:rsidRDefault="00693A0A" w:rsidP="00584616">
                          <w:pPr>
                            <w:pStyle w:val="Piedepgina"/>
                            <w:shd w:val="clear" w:color="auto" w:fill="002060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auto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  <w:p w14:paraId="5B6A1564" w14:textId="77777777" w:rsidR="00693A0A" w:rsidRDefault="00693A0A" w:rsidP="00584616">
    <w:pPr>
      <w:pStyle w:val="Piedepgina"/>
    </w:pPr>
  </w:p>
  <w:p w14:paraId="0FC376A5" w14:textId="77777777" w:rsidR="00693A0A" w:rsidRDefault="00693A0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449990"/>
      <w:docPartObj>
        <w:docPartGallery w:val="Page Numbers (Bottom of Page)"/>
        <w:docPartUnique/>
      </w:docPartObj>
    </w:sdtPr>
    <w:sdtContent>
      <w:p w14:paraId="416FF767" w14:textId="77777777" w:rsidR="008D6947" w:rsidRDefault="008D6947" w:rsidP="008D6947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05344" behindDoc="0" locked="0" layoutInCell="1" allowOverlap="1" wp14:anchorId="43FCC275" wp14:editId="52BCCB42">
                  <wp:simplePos x="0" y="0"/>
                  <wp:positionH relativeFrom="rightMargin">
                    <wp:posOffset>379095</wp:posOffset>
                  </wp:positionH>
                  <wp:positionV relativeFrom="bottomMargin">
                    <wp:posOffset>196850</wp:posOffset>
                  </wp:positionV>
                  <wp:extent cx="418465" cy="465455"/>
                  <wp:effectExtent l="0" t="0" r="635" b="10795"/>
                  <wp:wrapNone/>
                  <wp:docPr id="715053839" name="Grupo 7150538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65455"/>
                            <a:chOff x="756" y="14427"/>
                            <a:chExt cx="659" cy="733"/>
                          </a:xfrm>
                        </wpg:grpSpPr>
                        <wps:wsp>
                          <wps:cNvPr id="580921590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00974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053177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" y="14427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C6189A" w14:textId="77777777" w:rsidR="008D6947" w:rsidRDefault="008D6947" w:rsidP="008D6947">
                                <w:pPr>
                                  <w:pStyle w:val="Piedepgina"/>
                                  <w:shd w:val="clear" w:color="auto" w:fill="002060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FCC275" id="Grupo 715053839" o:spid="_x0000_s1032" style="position:absolute;left:0;text-align:left;margin-left:29.85pt;margin-top:15.5pt;width:32.95pt;height:36.65pt;z-index:251705344;mso-position-horizontal-relative:right-margin-area;mso-position-vertical-relative:bottom-margin-area" coordorigin="756,14427" coordsize="659,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">
                  <v:rect id="Rectangle 53" o:spid="_x0000_s1033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" fillcolor="red" strokecolor="#943634"/>
                  <v:rect id="Rectangle 54" o:spid="_x0000_s1034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5" type="#_x0000_t202" style="position:absolute;left:756;top:14427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" filled="f" stroked="f">
                    <v:textbox inset="4.32pt,0,4.32pt,0">
                      <w:txbxContent>
                        <w:p w14:paraId="46C6189A" w14:textId="77777777" w:rsidR="008D6947" w:rsidRDefault="008D6947" w:rsidP="008D6947">
                          <w:pPr>
                            <w:pStyle w:val="Piedepgina"/>
                            <w:shd w:val="clear" w:color="auto" w:fill="002060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auto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  <w:p w14:paraId="7F72F604" w14:textId="77777777" w:rsidR="008D6947" w:rsidRDefault="008D6947" w:rsidP="008D6947">
    <w:pPr>
      <w:pStyle w:val="Piedepgina"/>
    </w:pPr>
  </w:p>
  <w:p w14:paraId="78550238" w14:textId="77777777" w:rsidR="008D6947" w:rsidRPr="008D6947" w:rsidRDefault="008D6947" w:rsidP="008D69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A7E01" w14:textId="77777777" w:rsidR="00E93F1D" w:rsidRDefault="00E93F1D" w:rsidP="003B13BB">
      <w:pPr>
        <w:spacing w:before="0" w:after="0" w:line="240" w:lineRule="auto"/>
      </w:pPr>
      <w:r>
        <w:separator/>
      </w:r>
    </w:p>
  </w:footnote>
  <w:footnote w:type="continuationSeparator" w:id="0">
    <w:p w14:paraId="25F6672A" w14:textId="77777777" w:rsidR="00E93F1D" w:rsidRDefault="00E93F1D" w:rsidP="003B13B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04ED4" w14:textId="7A2B20D2" w:rsidR="008D6947" w:rsidRPr="008D6947" w:rsidRDefault="00CB659C" w:rsidP="008D6947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3130DD2" wp14:editId="211D3FF3">
              <wp:simplePos x="0" y="0"/>
              <wp:positionH relativeFrom="margin">
                <wp:posOffset>1257048</wp:posOffset>
              </wp:positionH>
              <wp:positionV relativeFrom="paragraph">
                <wp:posOffset>-155276</wp:posOffset>
              </wp:positionV>
              <wp:extent cx="2734574" cy="732885"/>
              <wp:effectExtent l="0" t="0" r="0" b="0"/>
              <wp:wrapNone/>
              <wp:docPr id="2140185941" name="Cuadro de texto 2140185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4574" cy="7328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3647BC" w14:textId="75ADA00D" w:rsidR="00CB659C" w:rsidRPr="005069F8" w:rsidRDefault="00C77183" w:rsidP="00CB659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atang" w:eastAsia="Batang" w:hAnsi="Batang"/>
                              <w:sz w:val="24"/>
                              <w:szCs w:val="24"/>
                              <w:lang w:val="es-ES"/>
                            </w:rPr>
                            <w:t>Manual de ejecución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130DD2" id="_x0000_t202" coordsize="21600,21600" o:spt="202" path="m,l,21600r21600,l21600,xe">
              <v:stroke joinstyle="miter"/>
              <v:path gradientshapeok="t" o:connecttype="rect"/>
            </v:shapetype>
            <v:shape id="Cuadro de texto 2140185941" o:spid="_x0000_s1026" type="#_x0000_t202" style="position:absolute;margin-left:99pt;margin-top:-12.25pt;width:215.3pt;height:57.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7okFwIAACwEAAAOAAAAZHJzL2Uyb0RvYy54bWysU8lu2zAQvRfoPxC815K32BEsB24CFwWM&#10;JIBT5ExTpCWA4rAkbcn9+g4peUHaU9ELNcMZzfLe4+KhrRU5Cusq0DkdDlJKhOZQVHqf0x9v6y9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" filled="f" stroked="f" strokeweight=".5pt">
              <v:textbox>
                <w:txbxContent>
                  <w:p w14:paraId="3B3647BC" w14:textId="75ADA00D" w:rsidR="00CB659C" w:rsidRPr="005069F8" w:rsidRDefault="00C77183" w:rsidP="00CB659C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Batang" w:eastAsia="Batang" w:hAnsi="Batang"/>
                        <w:sz w:val="24"/>
                        <w:szCs w:val="24"/>
                        <w:lang w:val="es-ES"/>
                      </w:rPr>
                      <w:t>Manual de ejecución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B659C">
      <w:rPr>
        <w:rFonts w:ascii="Batang" w:eastAsia="Batang" w:hAnsi="Batang"/>
        <w:sz w:val="32"/>
        <w:lang w:val="es-ES"/>
      </w:rPr>
      <w:ptab w:relativeTo="margin" w:alignment="center" w:leader="none"/>
    </w:r>
    <w:r w:rsidRPr="00CB659C">
      <w:rPr>
        <w:noProof/>
        <w:lang w:val="es-ES"/>
      </w:rPr>
      <w:t xml:space="preserve"> </w:t>
    </w:r>
    <w:r w:rsidRPr="00CB659C">
      <w:rPr>
        <w:rFonts w:ascii="Batang" w:eastAsia="Batang" w:hAnsi="Batang"/>
        <w:sz w:val="32"/>
        <w:lang w:val="es-ES"/>
      </w:rPr>
      <w:ptab w:relativeTo="margin" w:alignment="right" w:leader="none"/>
    </w:r>
    <w:r w:rsidRPr="00CB659C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25A70" w14:textId="77777777" w:rsidR="008D6947" w:rsidRDefault="008D6947" w:rsidP="009E340F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FCE8B21" wp14:editId="21BC36E6">
              <wp:simplePos x="0" y="0"/>
              <wp:positionH relativeFrom="column">
                <wp:posOffset>3202305</wp:posOffset>
              </wp:positionH>
              <wp:positionV relativeFrom="paragraph">
                <wp:posOffset>152399</wp:posOffset>
              </wp:positionV>
              <wp:extent cx="2499360" cy="390525"/>
              <wp:effectExtent l="0" t="0" r="0" b="0"/>
              <wp:wrapNone/>
              <wp:docPr id="1939869213" name="Cuadro de texto 1939869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9360" cy="390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97FFD0" w14:textId="77777777" w:rsidR="008D6947" w:rsidRPr="004F5A2F" w:rsidRDefault="008D6947" w:rsidP="009E340F">
                          <w:pPr>
                            <w:jc w:val="center"/>
                            <w:rPr>
                              <w:rFonts w:ascii="Batang" w:eastAsia="Batang" w:hAnsi="Batang"/>
                              <w:sz w:val="32"/>
                              <w:lang w:val="es-ES"/>
                            </w:rPr>
                          </w:pPr>
                          <w:r>
                            <w:rPr>
                              <w:rFonts w:ascii="Batang" w:eastAsia="Batang" w:hAnsi="Batang"/>
                              <w:sz w:val="32"/>
                              <w:lang w:val="es-ES"/>
                            </w:rPr>
                            <w:t>Nombre de la materia</w:t>
                          </w:r>
                        </w:p>
                        <w:p w14:paraId="4A3D7C0B" w14:textId="77777777" w:rsidR="008D6947" w:rsidRDefault="008D6947" w:rsidP="009E340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CE8B21" id="_x0000_t202" coordsize="21600,21600" o:spt="202" path="m,l,21600r21600,l21600,xe">
              <v:stroke joinstyle="miter"/>
              <v:path gradientshapeok="t" o:connecttype="rect"/>
            </v:shapetype>
            <v:shape id="Cuadro de texto 1939869213" o:spid="_x0000_s1036" type="#_x0000_t202" style="position:absolute;margin-left:252.15pt;margin-top:12pt;width:196.8pt;height:30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" filled="f" stroked="f" strokeweight=".5pt">
              <v:textbox>
                <w:txbxContent>
                  <w:p w14:paraId="0897FFD0" w14:textId="77777777" w:rsidR="008D6947" w:rsidRPr="004F5A2F" w:rsidRDefault="008D6947" w:rsidP="009E340F">
                    <w:pPr>
                      <w:jc w:val="center"/>
                      <w:rPr>
                        <w:rFonts w:ascii="Batang" w:eastAsia="Batang" w:hAnsi="Batang"/>
                        <w:sz w:val="32"/>
                        <w:lang w:val="es-ES"/>
                      </w:rPr>
                    </w:pPr>
                    <w:r>
                      <w:rPr>
                        <w:rFonts w:ascii="Batang" w:eastAsia="Batang" w:hAnsi="Batang"/>
                        <w:sz w:val="32"/>
                        <w:lang w:val="es-ES"/>
                      </w:rPr>
                      <w:t>Nombre de la materia</w:t>
                    </w:r>
                  </w:p>
                  <w:p w14:paraId="4A3D7C0B" w14:textId="77777777" w:rsidR="008D6947" w:rsidRDefault="008D6947" w:rsidP="009E340F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5104" behindDoc="0" locked="0" layoutInCell="1" allowOverlap="1" wp14:anchorId="4C92DB16" wp14:editId="38EBCA69">
          <wp:simplePos x="0" y="0"/>
          <wp:positionH relativeFrom="margin">
            <wp:posOffset>-483235</wp:posOffset>
          </wp:positionH>
          <wp:positionV relativeFrom="paragraph">
            <wp:posOffset>159385</wp:posOffset>
          </wp:positionV>
          <wp:extent cx="5882005" cy="300355"/>
          <wp:effectExtent l="0" t="0" r="4445" b="4445"/>
          <wp:wrapSquare wrapText="bothSides"/>
          <wp:docPr id="486773465" name="Imagen 486773465" descr="Resultado de imagen para lineas  curv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ineas  curva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78" t="39962" r="14156" b="39941"/>
                  <a:stretch/>
                </pic:blipFill>
                <pic:spPr bwMode="auto">
                  <a:xfrm>
                    <a:off x="0" y="0"/>
                    <a:ext cx="5882005" cy="3003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/>
      </w:rPr>
      <w:drawing>
        <wp:anchor distT="0" distB="0" distL="114300" distR="114300" simplePos="0" relativeHeight="251696128" behindDoc="0" locked="0" layoutInCell="1" allowOverlap="1" wp14:anchorId="48C0FBCE" wp14:editId="2E88E9A0">
          <wp:simplePos x="0" y="0"/>
          <wp:positionH relativeFrom="column">
            <wp:posOffset>877824</wp:posOffset>
          </wp:positionH>
          <wp:positionV relativeFrom="paragraph">
            <wp:posOffset>-305181</wp:posOffset>
          </wp:positionV>
          <wp:extent cx="636905" cy="636905"/>
          <wp:effectExtent l="0" t="0" r="0" b="0"/>
          <wp:wrapNone/>
          <wp:docPr id="1814902906" name="Imagen 1814902906" descr="Resultado de imagen para sello uce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Resultado de imagen para sello uce png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905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1D45E6A" w14:textId="77777777" w:rsidR="008D6947" w:rsidRDefault="008D6947" w:rsidP="009E340F">
    <w:pPr>
      <w:pStyle w:val="Encabezado"/>
    </w:pPr>
    <w:r w:rsidRPr="00470636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5776628" wp14:editId="6096EDDD">
              <wp:simplePos x="0" y="0"/>
              <wp:positionH relativeFrom="column">
                <wp:posOffset>-572770</wp:posOffset>
              </wp:positionH>
              <wp:positionV relativeFrom="paragraph">
                <wp:posOffset>4244340</wp:posOffset>
              </wp:positionV>
              <wp:extent cx="24130" cy="4498340"/>
              <wp:effectExtent l="0" t="0" r="33020" b="35560"/>
              <wp:wrapNone/>
              <wp:docPr id="1987402340" name="Conector recto 19874023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4130" cy="44983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049774" id="Conector recto 19874023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1pt,334.2pt" to="-43.2pt,6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" strokecolor="#4472c4 [3204]" strokeweight=".5pt">
              <v:stroke joinstyle="miter"/>
            </v:line>
          </w:pict>
        </mc:Fallback>
      </mc:AlternateContent>
    </w:r>
  </w:p>
  <w:p w14:paraId="2B36FFA5" w14:textId="77777777" w:rsidR="008D6947" w:rsidRDefault="008D69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0006E"/>
    <w:multiLevelType w:val="hybridMultilevel"/>
    <w:tmpl w:val="DE04E51A"/>
    <w:lvl w:ilvl="0" w:tplc="54B636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D6E28"/>
    <w:multiLevelType w:val="hybridMultilevel"/>
    <w:tmpl w:val="B37C1EF2"/>
    <w:lvl w:ilvl="0" w:tplc="D33E79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52150"/>
    <w:multiLevelType w:val="hybridMultilevel"/>
    <w:tmpl w:val="4162D5C6"/>
    <w:lvl w:ilvl="0" w:tplc="5A3E6C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223148">
    <w:abstractNumId w:val="2"/>
  </w:num>
  <w:num w:numId="2" w16cid:durableId="1852790493">
    <w:abstractNumId w:val="0"/>
  </w:num>
  <w:num w:numId="3" w16cid:durableId="548691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83"/>
    <w:rsid w:val="00067B02"/>
    <w:rsid w:val="00130840"/>
    <w:rsid w:val="00166C58"/>
    <w:rsid w:val="0018035B"/>
    <w:rsid w:val="001D4020"/>
    <w:rsid w:val="00243C7B"/>
    <w:rsid w:val="0025709E"/>
    <w:rsid w:val="0029774B"/>
    <w:rsid w:val="002A40E5"/>
    <w:rsid w:val="002A7778"/>
    <w:rsid w:val="002E7DBA"/>
    <w:rsid w:val="002F7D74"/>
    <w:rsid w:val="00374563"/>
    <w:rsid w:val="003B13BB"/>
    <w:rsid w:val="003C47F6"/>
    <w:rsid w:val="00425E77"/>
    <w:rsid w:val="005069F8"/>
    <w:rsid w:val="00584616"/>
    <w:rsid w:val="005F6BBB"/>
    <w:rsid w:val="0066439D"/>
    <w:rsid w:val="006756A4"/>
    <w:rsid w:val="00693A0A"/>
    <w:rsid w:val="007B2B82"/>
    <w:rsid w:val="00843376"/>
    <w:rsid w:val="008D6947"/>
    <w:rsid w:val="00924B7A"/>
    <w:rsid w:val="009A0255"/>
    <w:rsid w:val="009E340F"/>
    <w:rsid w:val="009F05F5"/>
    <w:rsid w:val="00A845C3"/>
    <w:rsid w:val="00B16D0C"/>
    <w:rsid w:val="00B202BC"/>
    <w:rsid w:val="00B631F9"/>
    <w:rsid w:val="00BE74DA"/>
    <w:rsid w:val="00BE7F79"/>
    <w:rsid w:val="00C77183"/>
    <w:rsid w:val="00CB659C"/>
    <w:rsid w:val="00D54417"/>
    <w:rsid w:val="00D93E75"/>
    <w:rsid w:val="00E85E7A"/>
    <w:rsid w:val="00E93F1D"/>
    <w:rsid w:val="00F20028"/>
    <w:rsid w:val="00FD1326"/>
    <w:rsid w:val="00FF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A3158"/>
  <w15:chartTrackingRefBased/>
  <w15:docId w15:val="{F47D591C-04E4-447A-99A6-3D372AFA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7D6"/>
    <w:pPr>
      <w:spacing w:before="120" w:after="200" w:line="264" w:lineRule="auto"/>
    </w:pPr>
    <w:rPr>
      <w:rFonts w:eastAsiaTheme="minorEastAsia"/>
      <w:color w:val="595959" w:themeColor="text1" w:themeTint="A6"/>
      <w:kern w:val="0"/>
      <w:sz w:val="20"/>
      <w:szCs w:val="20"/>
      <w:lang w:val="es-MX" w:eastAsia="es-MX" w:bidi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77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unhideWhenUsed/>
    <w:qFormat/>
    <w:rsid w:val="00FF07D6"/>
    <w:pPr>
      <w:spacing w:after="0" w:line="240" w:lineRule="auto"/>
    </w:pPr>
    <w:rPr>
      <w:rFonts w:eastAsiaTheme="minorEastAsia"/>
      <w:kern w:val="0"/>
      <w:sz w:val="20"/>
      <w:szCs w:val="20"/>
      <w:lang w:val="es-MX" w:eastAsia="es-MX" w:bidi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07D6"/>
    <w:rPr>
      <w:rFonts w:eastAsiaTheme="minorEastAsia"/>
      <w:kern w:val="0"/>
      <w:sz w:val="20"/>
      <w:szCs w:val="20"/>
      <w:lang w:val="es-MX" w:eastAsia="es-MX" w:bidi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F07D6"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F07D6"/>
    <w:rPr>
      <w:rFonts w:eastAsiaTheme="minorEastAsia"/>
      <w:caps/>
      <w:color w:val="595959" w:themeColor="text1" w:themeTint="A6"/>
      <w:kern w:val="0"/>
      <w:sz w:val="16"/>
      <w:szCs w:val="20"/>
      <w:lang w:val="es-MX" w:eastAsia="es-MX" w:bidi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B13B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13BB"/>
    <w:rPr>
      <w:rFonts w:eastAsiaTheme="minorEastAsia"/>
      <w:color w:val="595959" w:themeColor="text1" w:themeTint="A6"/>
      <w:kern w:val="0"/>
      <w:sz w:val="20"/>
      <w:szCs w:val="20"/>
      <w:lang w:val="es-MX" w:eastAsia="es-MX" w:bidi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977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774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7718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7718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MX" w:eastAsia="es-MX" w:bidi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E74D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MX" w:eastAsia="es-MX" w:bidi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D4020"/>
    <w:pPr>
      <w:spacing w:line="259" w:lineRule="auto"/>
      <w:outlineLvl w:val="9"/>
    </w:pPr>
    <w:rPr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1D402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D4020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Plantillas%20personalizadas%20de%20Office\Plantilla%20ME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52267-CF58-4050-BF46-0FDB5ADB5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MEM.dotx</Template>
  <TotalTime>32</TotalTime>
  <Pages>4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Gualotuña</dc:creator>
  <cp:keywords/>
  <dc:description/>
  <cp:lastModifiedBy>ALEXANDER PATRICIO GUALOTUNA PILLIZA</cp:lastModifiedBy>
  <cp:revision>3</cp:revision>
  <dcterms:created xsi:type="dcterms:W3CDTF">2024-10-04T04:09:00Z</dcterms:created>
  <dcterms:modified xsi:type="dcterms:W3CDTF">2024-10-04T04:44:00Z</dcterms:modified>
</cp:coreProperties>
</file>